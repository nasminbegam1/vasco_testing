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49B" w:rsidRDefault="00A43A18" w:rsidP="00A43A18">
      <w:pPr>
        <w:pStyle w:val="ListParagraph"/>
        <w:numPr>
          <w:ilvl w:val="0"/>
          <w:numId w:val="2"/>
        </w:numPr>
      </w:pPr>
      <w:r>
        <w:t>New Patient</w:t>
      </w:r>
      <w:r w:rsidR="00082591">
        <w:t xml:space="preserve"> Information</w:t>
      </w:r>
    </w:p>
    <w:p w:rsidR="00A43A18" w:rsidRDefault="00A43A18" w:rsidP="00A43A18">
      <w:pPr>
        <w:pStyle w:val="ListParagraph"/>
        <w:numPr>
          <w:ilvl w:val="0"/>
          <w:numId w:val="2"/>
        </w:numPr>
      </w:pPr>
      <w:r>
        <w:lastRenderedPageBreak/>
        <w:t>Existing Patient – Updated Information</w:t>
      </w:r>
    </w:p>
    <w:p w:rsidR="00082591" w:rsidRDefault="00082591" w:rsidP="00A43A18">
      <w:pPr>
        <w:pStyle w:val="NoSpacing"/>
        <w:rPr>
          <w:b/>
          <w:sz w:val="28"/>
          <w:szCs w:val="28"/>
        </w:rPr>
        <w:sectPr w:rsidR="00082591" w:rsidSect="0008259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82591" w:rsidRDefault="00082591" w:rsidP="00A43A18">
      <w:pPr>
        <w:pStyle w:val="NoSpacing"/>
        <w:rPr>
          <w:b/>
          <w:sz w:val="28"/>
          <w:szCs w:val="28"/>
        </w:rPr>
      </w:pPr>
    </w:p>
    <w:p w:rsidR="00A43A18" w:rsidRDefault="00A43A18" w:rsidP="00A43A18">
      <w:pPr>
        <w:pStyle w:val="NoSpacing"/>
        <w:rPr>
          <w:b/>
          <w:sz w:val="28"/>
          <w:szCs w:val="28"/>
        </w:rPr>
      </w:pPr>
      <w:r w:rsidRPr="00A43A18">
        <w:rPr>
          <w:b/>
          <w:sz w:val="28"/>
          <w:szCs w:val="28"/>
        </w:rPr>
        <w:t>Patient Information</w:t>
      </w:r>
    </w:p>
    <w:p w:rsidR="00A43A18" w:rsidRDefault="00A43A18" w:rsidP="00A43A18">
      <w:pPr>
        <w:pStyle w:val="NoSpacing"/>
        <w:rPr>
          <w:sz w:val="24"/>
          <w:szCs w:val="24"/>
        </w:rPr>
      </w:pPr>
      <w:r w:rsidRPr="00A43A18">
        <w:rPr>
          <w:sz w:val="24"/>
          <w:szCs w:val="24"/>
        </w:rPr>
        <w:t>Patient Name:________________________________ _Patient Date of Birth:_______________</w:t>
      </w:r>
    </w:p>
    <w:p w:rsidR="00082591" w:rsidRPr="00A43A18" w:rsidRDefault="00082591" w:rsidP="00A43A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Patient Gender:    Male      Female</w:t>
      </w:r>
    </w:p>
    <w:p w:rsidR="00A43A18" w:rsidRDefault="00A43A18" w:rsidP="00A43A18">
      <w:pPr>
        <w:pStyle w:val="NoSpacing"/>
        <w:rPr>
          <w:sz w:val="24"/>
          <w:szCs w:val="24"/>
        </w:rPr>
      </w:pPr>
      <w:r w:rsidRPr="00A43A18">
        <w:rPr>
          <w:sz w:val="24"/>
          <w:szCs w:val="24"/>
        </w:rPr>
        <w:t>Patient Address:__________________________________</w:t>
      </w:r>
      <w:r>
        <w:rPr>
          <w:sz w:val="24"/>
          <w:szCs w:val="24"/>
        </w:rPr>
        <w:t>______________________________</w:t>
      </w:r>
    </w:p>
    <w:p w:rsidR="00A43A18" w:rsidRDefault="00067541" w:rsidP="00A43A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Patient Phone (Home)</w:t>
      </w:r>
      <w:r w:rsidR="00A43A18">
        <w:rPr>
          <w:sz w:val="24"/>
          <w:szCs w:val="24"/>
        </w:rPr>
        <w:t>:____________________</w:t>
      </w:r>
      <w:r>
        <w:rPr>
          <w:sz w:val="24"/>
          <w:szCs w:val="24"/>
        </w:rPr>
        <w:t>__(Cell):________________________________</w:t>
      </w:r>
    </w:p>
    <w:p w:rsidR="00082591" w:rsidRPr="00A43A18" w:rsidRDefault="00082591" w:rsidP="00082591">
      <w:pPr>
        <w:pStyle w:val="NoSpacing"/>
        <w:rPr>
          <w:sz w:val="24"/>
          <w:szCs w:val="24"/>
        </w:rPr>
      </w:pPr>
      <w:r w:rsidRPr="00A43A18">
        <w:rPr>
          <w:sz w:val="24"/>
          <w:szCs w:val="24"/>
        </w:rPr>
        <w:t>Is this patient a minor? If so, Parent/Guardian Contact Name:__________________</w:t>
      </w:r>
      <w:r>
        <w:rPr>
          <w:sz w:val="24"/>
          <w:szCs w:val="24"/>
        </w:rPr>
        <w:t>______</w:t>
      </w:r>
      <w:r w:rsidRPr="00A43A18">
        <w:rPr>
          <w:sz w:val="24"/>
          <w:szCs w:val="24"/>
        </w:rPr>
        <w:t>___</w:t>
      </w:r>
    </w:p>
    <w:p w:rsidR="00082591" w:rsidRPr="00A43A18" w:rsidRDefault="00082591" w:rsidP="00082591">
      <w:pPr>
        <w:pStyle w:val="NoSpacing"/>
        <w:rPr>
          <w:sz w:val="24"/>
          <w:szCs w:val="24"/>
        </w:rPr>
      </w:pPr>
      <w:r w:rsidRPr="00A43A18">
        <w:rPr>
          <w:sz w:val="24"/>
          <w:szCs w:val="24"/>
        </w:rPr>
        <w:t>Is this patient a pet?  If so:   Canine       Feline      Other:___________</w:t>
      </w:r>
    </w:p>
    <w:p w:rsidR="00067541" w:rsidRDefault="00067541" w:rsidP="00A43A18">
      <w:pPr>
        <w:pStyle w:val="NoSpacing"/>
        <w:rPr>
          <w:sz w:val="24"/>
          <w:szCs w:val="24"/>
        </w:rPr>
      </w:pPr>
    </w:p>
    <w:p w:rsidR="00DD498E" w:rsidRDefault="00DD498E" w:rsidP="00A43A18">
      <w:pPr>
        <w:pStyle w:val="NoSpacing"/>
        <w:rPr>
          <w:sz w:val="24"/>
          <w:szCs w:val="24"/>
        </w:rPr>
      </w:pPr>
      <w:r w:rsidRPr="00DD498E">
        <w:rPr>
          <w:b/>
          <w:sz w:val="28"/>
          <w:szCs w:val="28"/>
        </w:rPr>
        <w:t>Emergency Contact Information</w:t>
      </w:r>
    </w:p>
    <w:p w:rsidR="00DD498E" w:rsidRDefault="00DD498E" w:rsidP="00A43A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Name:________________________________  Phone Number:__________________</w:t>
      </w:r>
    </w:p>
    <w:p w:rsidR="00DD498E" w:rsidRDefault="00DD498E" w:rsidP="00A43A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Relationship to Patient:__________________________________________________    </w:t>
      </w:r>
    </w:p>
    <w:p w:rsidR="00DD498E" w:rsidRDefault="00DD498E" w:rsidP="00A43A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____I am declining to provide Emergency Contact Information</w:t>
      </w:r>
    </w:p>
    <w:p w:rsidR="00DD498E" w:rsidRDefault="00DD498E" w:rsidP="00A43A18">
      <w:pPr>
        <w:pStyle w:val="NoSpacing"/>
        <w:rPr>
          <w:sz w:val="24"/>
          <w:szCs w:val="24"/>
        </w:rPr>
      </w:pPr>
    </w:p>
    <w:p w:rsidR="00DD498E" w:rsidRPr="001451FE" w:rsidRDefault="00DD498E" w:rsidP="00A43A18">
      <w:pPr>
        <w:pStyle w:val="NoSpacing"/>
        <w:rPr>
          <w:b/>
          <w:sz w:val="28"/>
          <w:szCs w:val="28"/>
        </w:rPr>
      </w:pPr>
      <w:r w:rsidRPr="001451FE">
        <w:rPr>
          <w:b/>
          <w:sz w:val="28"/>
          <w:szCs w:val="28"/>
        </w:rPr>
        <w:t>Medical Information:</w:t>
      </w:r>
    </w:p>
    <w:p w:rsidR="00DD498E" w:rsidRDefault="00DD498E" w:rsidP="00A43A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Patient All</w:t>
      </w:r>
      <w:r w:rsidR="00F312B3">
        <w:rPr>
          <w:sz w:val="24"/>
          <w:szCs w:val="24"/>
        </w:rPr>
        <w:t>ergies:</w:t>
      </w:r>
    </w:p>
    <w:p w:rsidR="00DD498E" w:rsidRDefault="00DD498E" w:rsidP="00A43A18">
      <w:pPr>
        <w:pStyle w:val="NoSpacing"/>
        <w:rPr>
          <w:sz w:val="24"/>
          <w:szCs w:val="24"/>
        </w:rPr>
      </w:pPr>
    </w:p>
    <w:p w:rsidR="00DD498E" w:rsidRDefault="00DD498E" w:rsidP="00A43A18">
      <w:pPr>
        <w:pStyle w:val="NoSpacing"/>
        <w:rPr>
          <w:sz w:val="24"/>
          <w:szCs w:val="24"/>
        </w:rPr>
      </w:pPr>
    </w:p>
    <w:p w:rsidR="00DD498E" w:rsidRDefault="00DD498E" w:rsidP="00A43A18">
      <w:pPr>
        <w:pStyle w:val="NoSpacing"/>
        <w:rPr>
          <w:sz w:val="24"/>
          <w:szCs w:val="24"/>
        </w:rPr>
      </w:pPr>
    </w:p>
    <w:p w:rsidR="00DD498E" w:rsidRDefault="00DD498E" w:rsidP="00A43A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Patient Medications (including prescription, over the counter, and herbal supplements)</w:t>
      </w:r>
      <w:r w:rsidR="00F312B3">
        <w:rPr>
          <w:sz w:val="24"/>
          <w:szCs w:val="24"/>
        </w:rPr>
        <w:t>:</w:t>
      </w:r>
    </w:p>
    <w:p w:rsidR="00F312B3" w:rsidRDefault="00F312B3" w:rsidP="00A43A18">
      <w:pPr>
        <w:pStyle w:val="NoSpacing"/>
        <w:rPr>
          <w:sz w:val="24"/>
          <w:szCs w:val="24"/>
        </w:rPr>
      </w:pPr>
    </w:p>
    <w:p w:rsidR="00F312B3" w:rsidRDefault="00F312B3" w:rsidP="00A43A18">
      <w:pPr>
        <w:pStyle w:val="NoSpacing"/>
        <w:rPr>
          <w:sz w:val="24"/>
          <w:szCs w:val="24"/>
        </w:rPr>
      </w:pPr>
    </w:p>
    <w:p w:rsidR="00F312B3" w:rsidRDefault="00F312B3" w:rsidP="00A43A18">
      <w:pPr>
        <w:pStyle w:val="NoSpacing"/>
        <w:rPr>
          <w:sz w:val="24"/>
          <w:szCs w:val="24"/>
        </w:rPr>
      </w:pPr>
    </w:p>
    <w:p w:rsidR="00F312B3" w:rsidRDefault="00F312B3" w:rsidP="00A43A18">
      <w:pPr>
        <w:pStyle w:val="NoSpacing"/>
        <w:rPr>
          <w:sz w:val="24"/>
          <w:szCs w:val="24"/>
        </w:rPr>
      </w:pPr>
    </w:p>
    <w:p w:rsidR="00F312B3" w:rsidRDefault="00F312B3" w:rsidP="00A43A18">
      <w:pPr>
        <w:pStyle w:val="NoSpacing"/>
        <w:rPr>
          <w:sz w:val="24"/>
          <w:szCs w:val="24"/>
        </w:rPr>
      </w:pPr>
    </w:p>
    <w:p w:rsidR="00F312B3" w:rsidRDefault="00082591" w:rsidP="00A43A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Patient Medical</w:t>
      </w:r>
      <w:r w:rsidR="00F312B3">
        <w:rPr>
          <w:sz w:val="24"/>
          <w:szCs w:val="24"/>
        </w:rPr>
        <w:t xml:space="preserve"> Conditions:</w:t>
      </w:r>
    </w:p>
    <w:p w:rsidR="00F312B3" w:rsidRDefault="00F312B3" w:rsidP="00A43A18">
      <w:pPr>
        <w:pStyle w:val="NoSpacing"/>
        <w:rPr>
          <w:sz w:val="24"/>
          <w:szCs w:val="24"/>
        </w:rPr>
      </w:pPr>
    </w:p>
    <w:p w:rsidR="00F312B3" w:rsidRDefault="00F312B3" w:rsidP="00A43A18">
      <w:pPr>
        <w:pStyle w:val="NoSpacing"/>
        <w:rPr>
          <w:sz w:val="24"/>
          <w:szCs w:val="24"/>
        </w:rPr>
      </w:pPr>
    </w:p>
    <w:p w:rsidR="00F312B3" w:rsidRDefault="00F312B3" w:rsidP="00A43A18">
      <w:pPr>
        <w:pStyle w:val="NoSpacing"/>
        <w:rPr>
          <w:sz w:val="24"/>
          <w:szCs w:val="24"/>
        </w:rPr>
      </w:pPr>
    </w:p>
    <w:p w:rsidR="00F312B3" w:rsidRDefault="00F312B3" w:rsidP="00A43A18">
      <w:pPr>
        <w:pStyle w:val="NoSpacing"/>
        <w:rPr>
          <w:sz w:val="24"/>
          <w:szCs w:val="24"/>
        </w:rPr>
      </w:pPr>
    </w:p>
    <w:p w:rsidR="00F312B3" w:rsidRDefault="00F312B3" w:rsidP="00A43A18">
      <w:pPr>
        <w:pStyle w:val="NoSpacing"/>
        <w:rPr>
          <w:sz w:val="24"/>
          <w:szCs w:val="24"/>
        </w:rPr>
      </w:pPr>
    </w:p>
    <w:p w:rsidR="00F312B3" w:rsidRPr="00082591" w:rsidRDefault="00F312B3" w:rsidP="00A43A18">
      <w:pPr>
        <w:pStyle w:val="NoSpacing"/>
        <w:rPr>
          <w:sz w:val="24"/>
          <w:szCs w:val="24"/>
        </w:rPr>
      </w:pPr>
      <w:r w:rsidRPr="00082591">
        <w:rPr>
          <w:sz w:val="24"/>
          <w:szCs w:val="24"/>
        </w:rPr>
        <w:t xml:space="preserve">I would like easy open caps on my prescription bottles </w:t>
      </w:r>
      <w:r w:rsidR="00082591">
        <w:rPr>
          <w:sz w:val="24"/>
          <w:szCs w:val="24"/>
        </w:rPr>
        <w:t>(circle one:</w:t>
      </w:r>
      <w:r w:rsidRPr="00082591">
        <w:rPr>
          <w:sz w:val="24"/>
          <w:szCs w:val="24"/>
        </w:rPr>
        <w:t xml:space="preserve">   </w:t>
      </w:r>
      <w:r w:rsidR="00082591">
        <w:rPr>
          <w:b/>
          <w:sz w:val="24"/>
          <w:szCs w:val="24"/>
        </w:rPr>
        <w:t xml:space="preserve">Yes    </w:t>
      </w:r>
      <w:r w:rsidRPr="00082591">
        <w:rPr>
          <w:b/>
          <w:sz w:val="24"/>
          <w:szCs w:val="24"/>
        </w:rPr>
        <w:t>No</w:t>
      </w:r>
      <w:r w:rsidR="00082591">
        <w:rPr>
          <w:b/>
          <w:sz w:val="24"/>
          <w:szCs w:val="24"/>
        </w:rPr>
        <w:t xml:space="preserve">  </w:t>
      </w:r>
      <w:r w:rsidR="00082591">
        <w:rPr>
          <w:sz w:val="24"/>
          <w:szCs w:val="24"/>
        </w:rPr>
        <w:t>)</w:t>
      </w:r>
    </w:p>
    <w:p w:rsidR="00F312B3" w:rsidRDefault="00F312B3" w:rsidP="00A43A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would prefer my medicatio</w:t>
      </w:r>
      <w:r w:rsidR="00082591">
        <w:rPr>
          <w:sz w:val="24"/>
          <w:szCs w:val="24"/>
        </w:rPr>
        <w:t>ns to be filled with (circle one:</w:t>
      </w:r>
      <w:r>
        <w:rPr>
          <w:sz w:val="24"/>
          <w:szCs w:val="24"/>
        </w:rPr>
        <w:t xml:space="preserve"> </w:t>
      </w:r>
      <w:r w:rsidR="00082591">
        <w:rPr>
          <w:sz w:val="24"/>
          <w:szCs w:val="24"/>
        </w:rPr>
        <w:t xml:space="preserve"> </w:t>
      </w:r>
      <w:r w:rsidR="00082591">
        <w:rPr>
          <w:b/>
          <w:sz w:val="24"/>
          <w:szCs w:val="24"/>
        </w:rPr>
        <w:t xml:space="preserve">Generic </w:t>
      </w:r>
      <w:r w:rsidR="00082591" w:rsidRPr="00082591">
        <w:rPr>
          <w:b/>
          <w:sz w:val="24"/>
          <w:szCs w:val="24"/>
        </w:rPr>
        <w:t xml:space="preserve"> Brand</w:t>
      </w:r>
      <w:r w:rsidR="00082591">
        <w:rPr>
          <w:sz w:val="24"/>
          <w:szCs w:val="24"/>
        </w:rPr>
        <w:t xml:space="preserve"> )</w:t>
      </w:r>
      <w:r>
        <w:rPr>
          <w:sz w:val="24"/>
          <w:szCs w:val="24"/>
        </w:rPr>
        <w:t xml:space="preserve"> whenever possible.</w:t>
      </w:r>
    </w:p>
    <w:p w:rsidR="00DD498E" w:rsidRDefault="00DD498E" w:rsidP="00A43A18">
      <w:pPr>
        <w:pStyle w:val="NoSpacing"/>
        <w:rPr>
          <w:sz w:val="24"/>
          <w:szCs w:val="24"/>
        </w:rPr>
      </w:pPr>
    </w:p>
    <w:p w:rsidR="00DD498E" w:rsidRDefault="00DD498E" w:rsidP="00A43A18">
      <w:pPr>
        <w:pStyle w:val="NoSpacing"/>
        <w:rPr>
          <w:sz w:val="24"/>
          <w:szCs w:val="24"/>
        </w:rPr>
      </w:pPr>
    </w:p>
    <w:p w:rsidR="00DD498E" w:rsidRPr="00A43A18" w:rsidRDefault="001451FE" w:rsidP="00A43A1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Patient Signature:__________________________________________ Date:____________</w:t>
      </w:r>
    </w:p>
    <w:p w:rsidR="00A43A18" w:rsidRPr="00A43A18" w:rsidRDefault="00A43A18" w:rsidP="00A43A18">
      <w:pPr>
        <w:pStyle w:val="NoSpacing"/>
        <w:rPr>
          <w:sz w:val="28"/>
          <w:szCs w:val="28"/>
        </w:rPr>
      </w:pPr>
    </w:p>
    <w:sectPr w:rsidR="00A43A18" w:rsidRPr="00A43A18" w:rsidSect="000825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2A1" w:rsidRDefault="007B72A1" w:rsidP="0097233F">
      <w:pPr>
        <w:spacing w:after="0" w:line="240" w:lineRule="auto"/>
      </w:pPr>
      <w:r>
        <w:separator/>
      </w:r>
    </w:p>
  </w:endnote>
  <w:endnote w:type="continuationSeparator" w:id="0">
    <w:p w:rsidR="007B72A1" w:rsidRDefault="007B72A1" w:rsidP="0097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rulen">
    <w:altName w:val="Segoe UI Semibold"/>
    <w:panose1 w:val="02000807050000020004"/>
    <w:charset w:val="00"/>
    <w:family w:val="auto"/>
    <w:pitch w:val="variable"/>
    <w:sig w:usb0="A000002F" w:usb1="0000004A" w:usb2="00000000" w:usb3="00000000" w:csb0="0000011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D33" w:rsidRDefault="00CD3789" w:rsidP="00CD3789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3086100</wp:posOffset>
          </wp:positionH>
          <wp:positionV relativeFrom="paragraph">
            <wp:posOffset>-68580</wp:posOffset>
          </wp:positionV>
          <wp:extent cx="590550" cy="590550"/>
          <wp:effectExtent l="19050" t="0" r="0" b="0"/>
          <wp:wrapSquare wrapText="bothSides"/>
          <wp:docPr id="1" name="Picture 0" descr="ACHC-Gold-Seal-of-Accreditation-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HC-Gold-Seal-of-Accreditation-CMY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2400300</wp:posOffset>
          </wp:positionH>
          <wp:positionV relativeFrom="paragraph">
            <wp:posOffset>-68580</wp:posOffset>
          </wp:positionV>
          <wp:extent cx="466725" cy="676275"/>
          <wp:effectExtent l="19050" t="0" r="9525" b="0"/>
          <wp:wrapSquare wrapText="bothSides"/>
          <wp:docPr id="4" name="Picture 3" descr="AccreditationSeal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creditationSeal (1)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6672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F1D33" w:rsidRDefault="00EF1D33" w:rsidP="00CD37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2A1" w:rsidRDefault="007B72A1" w:rsidP="0097233F">
      <w:pPr>
        <w:spacing w:after="0" w:line="240" w:lineRule="auto"/>
      </w:pPr>
      <w:r>
        <w:separator/>
      </w:r>
    </w:p>
  </w:footnote>
  <w:footnote w:type="continuationSeparator" w:id="0">
    <w:p w:rsidR="007B72A1" w:rsidRDefault="007B72A1" w:rsidP="00972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ediumList21"/>
      <w:tblW w:w="11520" w:type="dxa"/>
      <w:tblInd w:w="-9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/>
    </w:tblPr>
    <w:tblGrid>
      <w:gridCol w:w="11520"/>
    </w:tblGrid>
    <w:tr w:rsidR="00EF1D33" w:rsidRPr="00A210D3" w:rsidTr="00813CB9">
      <w:trPr>
        <w:cnfStyle w:val="100000000000"/>
        <w:trHeight w:val="375"/>
      </w:trPr>
      <w:tc>
        <w:tcPr>
          <w:cnfStyle w:val="001000000100"/>
          <w:tcW w:w="1152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</w:tcPr>
        <w:p w:rsidR="00EF1D33" w:rsidRPr="00A210D3" w:rsidRDefault="00EF1D33" w:rsidP="005C44B8">
          <w:pPr>
            <w:pStyle w:val="Header"/>
            <w:jc w:val="center"/>
            <w:rPr>
              <w:rFonts w:ascii="Pirulen" w:hAnsi="Pirulen"/>
              <w:sz w:val="22"/>
              <w:szCs w:val="22"/>
            </w:rPr>
          </w:pPr>
          <w:r w:rsidRPr="00A210D3">
            <w:rPr>
              <w:rFonts w:ascii="Pirulen" w:hAnsi="Pirulen"/>
              <w:sz w:val="22"/>
              <w:szCs w:val="22"/>
            </w:rPr>
            <w:t>4045 E. BELL RD, STE 163</w:t>
          </w:r>
        </w:p>
        <w:p w:rsidR="00EF1D33" w:rsidRPr="00A210D3" w:rsidRDefault="00EF1D33" w:rsidP="005C44B8">
          <w:pPr>
            <w:pStyle w:val="Header"/>
            <w:jc w:val="center"/>
            <w:rPr>
              <w:rFonts w:ascii="Pirulen" w:hAnsi="Pirulen"/>
              <w:sz w:val="22"/>
              <w:szCs w:val="22"/>
            </w:rPr>
          </w:pPr>
          <w:r w:rsidRPr="00A210D3">
            <w:rPr>
              <w:rFonts w:ascii="Pirulen" w:hAnsi="Pirulen"/>
              <w:sz w:val="22"/>
              <w:szCs w:val="22"/>
            </w:rPr>
            <w:t>PHOENIX, AZ 85032</w:t>
          </w:r>
        </w:p>
        <w:p w:rsidR="00EF1D33" w:rsidRPr="00A210D3" w:rsidRDefault="00EF1D33" w:rsidP="005C44B8">
          <w:pPr>
            <w:pStyle w:val="Header"/>
            <w:jc w:val="center"/>
            <w:rPr>
              <w:rFonts w:ascii="Pirulen" w:hAnsi="Pirulen"/>
              <w:sz w:val="22"/>
              <w:szCs w:val="22"/>
            </w:rPr>
          </w:pPr>
          <w:r w:rsidRPr="00A210D3">
            <w:rPr>
              <w:rFonts w:ascii="Pirulen" w:hAnsi="Pirulen"/>
              <w:sz w:val="22"/>
              <w:szCs w:val="22"/>
            </w:rPr>
            <w:t>PH: 877-971-3001 FAX: 877-722-2936</w:t>
          </w:r>
        </w:p>
        <w:p w:rsidR="00EF1D33" w:rsidRPr="00A210D3" w:rsidRDefault="00EF1D33" w:rsidP="00696E07">
          <w:pPr>
            <w:pStyle w:val="Header"/>
            <w:jc w:val="center"/>
            <w:rPr>
              <w:sz w:val="22"/>
              <w:szCs w:val="22"/>
            </w:rPr>
          </w:pPr>
          <w:r w:rsidRPr="00A210D3">
            <w:rPr>
              <w:rFonts w:ascii="Pirulen" w:hAnsi="Pirulen"/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-3622675</wp:posOffset>
                </wp:positionH>
                <wp:positionV relativeFrom="paragraph">
                  <wp:posOffset>-469900</wp:posOffset>
                </wp:positionV>
                <wp:extent cx="3486150" cy="581025"/>
                <wp:effectExtent l="19050" t="0" r="0" b="0"/>
                <wp:wrapThrough wrapText="bothSides">
                  <wp:wrapPolygon edited="0">
                    <wp:start x="-118" y="0"/>
                    <wp:lineTo x="-118" y="21246"/>
                    <wp:lineTo x="21600" y="21246"/>
                    <wp:lineTo x="21600" y="0"/>
                    <wp:lineTo x="-118" y="0"/>
                  </wp:wrapPolygon>
                </wp:wrapThrough>
                <wp:docPr id="3" name="Picture 2" descr="Vasco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asco 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615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Pirulen" w:hAnsi="Pirulen"/>
              <w:sz w:val="22"/>
              <w:szCs w:val="22"/>
            </w:rPr>
            <w:t xml:space="preserve"> Web: </w:t>
          </w:r>
          <w:r w:rsidRPr="00A210D3">
            <w:rPr>
              <w:rFonts w:ascii="Pirulen" w:hAnsi="Pirulen"/>
              <w:sz w:val="22"/>
              <w:szCs w:val="22"/>
            </w:rPr>
            <w:t>VASCORX.COM</w:t>
          </w:r>
        </w:p>
      </w:tc>
    </w:tr>
  </w:tbl>
  <w:p w:rsidR="00EF1D33" w:rsidRDefault="00EF1D33">
    <w:pPr>
      <w:pStyle w:val="Header"/>
    </w:pPr>
  </w:p>
  <w:p w:rsidR="00EF1D33" w:rsidRDefault="00EF1D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A289C"/>
    <w:multiLevelType w:val="hybridMultilevel"/>
    <w:tmpl w:val="55DA03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5D5D13"/>
    <w:multiLevelType w:val="hybridMultilevel"/>
    <w:tmpl w:val="BB2AD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513E2"/>
    <w:rsid w:val="00000238"/>
    <w:rsid w:val="00006D93"/>
    <w:rsid w:val="000127D3"/>
    <w:rsid w:val="00015005"/>
    <w:rsid w:val="00017700"/>
    <w:rsid w:val="00034FA9"/>
    <w:rsid w:val="0003772A"/>
    <w:rsid w:val="00046877"/>
    <w:rsid w:val="00055BEC"/>
    <w:rsid w:val="0006001F"/>
    <w:rsid w:val="00061F87"/>
    <w:rsid w:val="00065BDA"/>
    <w:rsid w:val="00067541"/>
    <w:rsid w:val="00070D63"/>
    <w:rsid w:val="000714A7"/>
    <w:rsid w:val="0007215A"/>
    <w:rsid w:val="00072BFC"/>
    <w:rsid w:val="00072D11"/>
    <w:rsid w:val="00081FC5"/>
    <w:rsid w:val="00082591"/>
    <w:rsid w:val="000905C7"/>
    <w:rsid w:val="000922D1"/>
    <w:rsid w:val="00094705"/>
    <w:rsid w:val="00095BAE"/>
    <w:rsid w:val="00095FB8"/>
    <w:rsid w:val="000960CE"/>
    <w:rsid w:val="000B38C1"/>
    <w:rsid w:val="000B6338"/>
    <w:rsid w:val="000B7880"/>
    <w:rsid w:val="000C018B"/>
    <w:rsid w:val="000C1897"/>
    <w:rsid w:val="000C1BEF"/>
    <w:rsid w:val="000C4D30"/>
    <w:rsid w:val="000D2190"/>
    <w:rsid w:val="000D5E83"/>
    <w:rsid w:val="000F286E"/>
    <w:rsid w:val="000F7E16"/>
    <w:rsid w:val="00100176"/>
    <w:rsid w:val="001012D5"/>
    <w:rsid w:val="0010227B"/>
    <w:rsid w:val="00111991"/>
    <w:rsid w:val="0011350D"/>
    <w:rsid w:val="00115414"/>
    <w:rsid w:val="00122F3D"/>
    <w:rsid w:val="00130816"/>
    <w:rsid w:val="0014039B"/>
    <w:rsid w:val="00144D2B"/>
    <w:rsid w:val="001451FE"/>
    <w:rsid w:val="00150594"/>
    <w:rsid w:val="00151860"/>
    <w:rsid w:val="0016140B"/>
    <w:rsid w:val="00163904"/>
    <w:rsid w:val="0017105C"/>
    <w:rsid w:val="00174F8F"/>
    <w:rsid w:val="00191A06"/>
    <w:rsid w:val="001A7F14"/>
    <w:rsid w:val="001B1380"/>
    <w:rsid w:val="001C0847"/>
    <w:rsid w:val="001C08F9"/>
    <w:rsid w:val="001C2775"/>
    <w:rsid w:val="001C2CC4"/>
    <w:rsid w:val="001C3191"/>
    <w:rsid w:val="001C3BDC"/>
    <w:rsid w:val="001C3F7A"/>
    <w:rsid w:val="001C71B8"/>
    <w:rsid w:val="001C73DC"/>
    <w:rsid w:val="001D152D"/>
    <w:rsid w:val="001D25DB"/>
    <w:rsid w:val="001D4FE6"/>
    <w:rsid w:val="001E1518"/>
    <w:rsid w:val="001E1E6E"/>
    <w:rsid w:val="001F75B1"/>
    <w:rsid w:val="00200557"/>
    <w:rsid w:val="00201AC3"/>
    <w:rsid w:val="00201BC8"/>
    <w:rsid w:val="00203B0B"/>
    <w:rsid w:val="0020517E"/>
    <w:rsid w:val="002067B9"/>
    <w:rsid w:val="00214E49"/>
    <w:rsid w:val="00217747"/>
    <w:rsid w:val="0023181D"/>
    <w:rsid w:val="0024530F"/>
    <w:rsid w:val="00251347"/>
    <w:rsid w:val="00255DDE"/>
    <w:rsid w:val="00256887"/>
    <w:rsid w:val="00257A99"/>
    <w:rsid w:val="00257AF1"/>
    <w:rsid w:val="002726D2"/>
    <w:rsid w:val="00281CBB"/>
    <w:rsid w:val="002835E9"/>
    <w:rsid w:val="002870F6"/>
    <w:rsid w:val="0029006E"/>
    <w:rsid w:val="00292E60"/>
    <w:rsid w:val="002935F1"/>
    <w:rsid w:val="002944AB"/>
    <w:rsid w:val="00294E84"/>
    <w:rsid w:val="00297242"/>
    <w:rsid w:val="002A14FA"/>
    <w:rsid w:val="002A18E0"/>
    <w:rsid w:val="002A3E0F"/>
    <w:rsid w:val="002A4162"/>
    <w:rsid w:val="002A5854"/>
    <w:rsid w:val="002C016B"/>
    <w:rsid w:val="002C24E2"/>
    <w:rsid w:val="002C6DE2"/>
    <w:rsid w:val="002D5C4D"/>
    <w:rsid w:val="002D5DAD"/>
    <w:rsid w:val="002F1E3B"/>
    <w:rsid w:val="002F32BB"/>
    <w:rsid w:val="002F3DE4"/>
    <w:rsid w:val="002F68C8"/>
    <w:rsid w:val="00304797"/>
    <w:rsid w:val="00304D22"/>
    <w:rsid w:val="00306B73"/>
    <w:rsid w:val="00310E59"/>
    <w:rsid w:val="003159CC"/>
    <w:rsid w:val="003161EE"/>
    <w:rsid w:val="003222F8"/>
    <w:rsid w:val="00327DB1"/>
    <w:rsid w:val="003370BC"/>
    <w:rsid w:val="003372FF"/>
    <w:rsid w:val="003375D1"/>
    <w:rsid w:val="00337B59"/>
    <w:rsid w:val="00341E02"/>
    <w:rsid w:val="00343DBB"/>
    <w:rsid w:val="003530F7"/>
    <w:rsid w:val="00353400"/>
    <w:rsid w:val="0035660D"/>
    <w:rsid w:val="00360161"/>
    <w:rsid w:val="00360479"/>
    <w:rsid w:val="00362B35"/>
    <w:rsid w:val="0037593B"/>
    <w:rsid w:val="0037636E"/>
    <w:rsid w:val="00376514"/>
    <w:rsid w:val="00376E38"/>
    <w:rsid w:val="00381B8F"/>
    <w:rsid w:val="00382E7F"/>
    <w:rsid w:val="00383E58"/>
    <w:rsid w:val="00393B76"/>
    <w:rsid w:val="0039584C"/>
    <w:rsid w:val="003A28C2"/>
    <w:rsid w:val="003A59DF"/>
    <w:rsid w:val="003A6A53"/>
    <w:rsid w:val="003B0470"/>
    <w:rsid w:val="003B11F6"/>
    <w:rsid w:val="003B410A"/>
    <w:rsid w:val="003C0968"/>
    <w:rsid w:val="003C1242"/>
    <w:rsid w:val="003C1B69"/>
    <w:rsid w:val="003C22AF"/>
    <w:rsid w:val="003C5E80"/>
    <w:rsid w:val="003C6829"/>
    <w:rsid w:val="003C6B4C"/>
    <w:rsid w:val="003C7D6A"/>
    <w:rsid w:val="003E6DFD"/>
    <w:rsid w:val="003E7D2D"/>
    <w:rsid w:val="003F0D03"/>
    <w:rsid w:val="003F1ECB"/>
    <w:rsid w:val="003F3DC0"/>
    <w:rsid w:val="003F6706"/>
    <w:rsid w:val="00406918"/>
    <w:rsid w:val="004178F5"/>
    <w:rsid w:val="00417DA2"/>
    <w:rsid w:val="00420333"/>
    <w:rsid w:val="00422D18"/>
    <w:rsid w:val="00443A31"/>
    <w:rsid w:val="00452BDA"/>
    <w:rsid w:val="00453B6D"/>
    <w:rsid w:val="00462AB2"/>
    <w:rsid w:val="00467BD9"/>
    <w:rsid w:val="00467D6E"/>
    <w:rsid w:val="00470224"/>
    <w:rsid w:val="004738A8"/>
    <w:rsid w:val="0047411D"/>
    <w:rsid w:val="00475303"/>
    <w:rsid w:val="00490EDF"/>
    <w:rsid w:val="004A24AD"/>
    <w:rsid w:val="004B4221"/>
    <w:rsid w:val="004B5287"/>
    <w:rsid w:val="004C1442"/>
    <w:rsid w:val="004C15C8"/>
    <w:rsid w:val="004D1C1A"/>
    <w:rsid w:val="004D4911"/>
    <w:rsid w:val="004D6CE0"/>
    <w:rsid w:val="004E65CF"/>
    <w:rsid w:val="004F1BEB"/>
    <w:rsid w:val="004F1D38"/>
    <w:rsid w:val="004F3747"/>
    <w:rsid w:val="005005A2"/>
    <w:rsid w:val="00503739"/>
    <w:rsid w:val="0051063A"/>
    <w:rsid w:val="005125DC"/>
    <w:rsid w:val="00515BDC"/>
    <w:rsid w:val="00517BED"/>
    <w:rsid w:val="00520B05"/>
    <w:rsid w:val="00522C56"/>
    <w:rsid w:val="00524897"/>
    <w:rsid w:val="00525DDD"/>
    <w:rsid w:val="00526185"/>
    <w:rsid w:val="00530BA7"/>
    <w:rsid w:val="00540AF6"/>
    <w:rsid w:val="00541CE0"/>
    <w:rsid w:val="00555175"/>
    <w:rsid w:val="0056766A"/>
    <w:rsid w:val="0056774F"/>
    <w:rsid w:val="00570EB5"/>
    <w:rsid w:val="00571B2C"/>
    <w:rsid w:val="00571C33"/>
    <w:rsid w:val="00571D0B"/>
    <w:rsid w:val="005724F0"/>
    <w:rsid w:val="005808C4"/>
    <w:rsid w:val="00581D46"/>
    <w:rsid w:val="00582052"/>
    <w:rsid w:val="00594B13"/>
    <w:rsid w:val="00594D10"/>
    <w:rsid w:val="005967FD"/>
    <w:rsid w:val="005974E9"/>
    <w:rsid w:val="005A26C0"/>
    <w:rsid w:val="005A31C9"/>
    <w:rsid w:val="005A65AD"/>
    <w:rsid w:val="005A6BE9"/>
    <w:rsid w:val="005B0A6A"/>
    <w:rsid w:val="005B266E"/>
    <w:rsid w:val="005B30A0"/>
    <w:rsid w:val="005B6E99"/>
    <w:rsid w:val="005C0E88"/>
    <w:rsid w:val="005C1B7C"/>
    <w:rsid w:val="005C44B8"/>
    <w:rsid w:val="005D0B6B"/>
    <w:rsid w:val="005D0E75"/>
    <w:rsid w:val="005D142E"/>
    <w:rsid w:val="005D2A1F"/>
    <w:rsid w:val="005D4803"/>
    <w:rsid w:val="005D7AA3"/>
    <w:rsid w:val="005E17CD"/>
    <w:rsid w:val="005E30B5"/>
    <w:rsid w:val="005E37E3"/>
    <w:rsid w:val="005E44F5"/>
    <w:rsid w:val="005F0253"/>
    <w:rsid w:val="005F6F98"/>
    <w:rsid w:val="006037CA"/>
    <w:rsid w:val="00604257"/>
    <w:rsid w:val="00611DC7"/>
    <w:rsid w:val="00614AFC"/>
    <w:rsid w:val="00614C86"/>
    <w:rsid w:val="0062048A"/>
    <w:rsid w:val="006217B8"/>
    <w:rsid w:val="00623905"/>
    <w:rsid w:val="00626AD1"/>
    <w:rsid w:val="00634E96"/>
    <w:rsid w:val="0063501C"/>
    <w:rsid w:val="00640C0C"/>
    <w:rsid w:val="0064551D"/>
    <w:rsid w:val="00646106"/>
    <w:rsid w:val="0065107B"/>
    <w:rsid w:val="00651705"/>
    <w:rsid w:val="00652903"/>
    <w:rsid w:val="00661E61"/>
    <w:rsid w:val="00663F60"/>
    <w:rsid w:val="00670676"/>
    <w:rsid w:val="0067118C"/>
    <w:rsid w:val="00671AFB"/>
    <w:rsid w:val="00671BFD"/>
    <w:rsid w:val="00675312"/>
    <w:rsid w:val="006855D7"/>
    <w:rsid w:val="006907D9"/>
    <w:rsid w:val="006927BB"/>
    <w:rsid w:val="00696E07"/>
    <w:rsid w:val="006A5576"/>
    <w:rsid w:val="006A6291"/>
    <w:rsid w:val="006B04B9"/>
    <w:rsid w:val="006B276C"/>
    <w:rsid w:val="006B2F8C"/>
    <w:rsid w:val="006B78AA"/>
    <w:rsid w:val="006C5A10"/>
    <w:rsid w:val="006D07FE"/>
    <w:rsid w:val="006D40A9"/>
    <w:rsid w:val="006E0C00"/>
    <w:rsid w:val="006E1A8E"/>
    <w:rsid w:val="006E36E0"/>
    <w:rsid w:val="006E69EF"/>
    <w:rsid w:val="006F0CEC"/>
    <w:rsid w:val="006F4208"/>
    <w:rsid w:val="006F427C"/>
    <w:rsid w:val="006F49AE"/>
    <w:rsid w:val="007020AD"/>
    <w:rsid w:val="00703E31"/>
    <w:rsid w:val="00713670"/>
    <w:rsid w:val="00723413"/>
    <w:rsid w:val="00723A81"/>
    <w:rsid w:val="00734656"/>
    <w:rsid w:val="00743828"/>
    <w:rsid w:val="007579AC"/>
    <w:rsid w:val="00760CA3"/>
    <w:rsid w:val="0076305E"/>
    <w:rsid w:val="007664DF"/>
    <w:rsid w:val="00774ADA"/>
    <w:rsid w:val="007757DA"/>
    <w:rsid w:val="00780D35"/>
    <w:rsid w:val="007849D0"/>
    <w:rsid w:val="0078638F"/>
    <w:rsid w:val="007870B0"/>
    <w:rsid w:val="00787BEB"/>
    <w:rsid w:val="00794379"/>
    <w:rsid w:val="00796868"/>
    <w:rsid w:val="007A4646"/>
    <w:rsid w:val="007A5906"/>
    <w:rsid w:val="007B29E5"/>
    <w:rsid w:val="007B49F4"/>
    <w:rsid w:val="007B72A1"/>
    <w:rsid w:val="007C5AB7"/>
    <w:rsid w:val="007D2AB7"/>
    <w:rsid w:val="007D3C25"/>
    <w:rsid w:val="007D66B7"/>
    <w:rsid w:val="007D7278"/>
    <w:rsid w:val="007E2C9E"/>
    <w:rsid w:val="007E61FA"/>
    <w:rsid w:val="007F49EF"/>
    <w:rsid w:val="007F5A12"/>
    <w:rsid w:val="00801085"/>
    <w:rsid w:val="0081233D"/>
    <w:rsid w:val="00813CB9"/>
    <w:rsid w:val="008157D2"/>
    <w:rsid w:val="00821803"/>
    <w:rsid w:val="008238B2"/>
    <w:rsid w:val="008306A0"/>
    <w:rsid w:val="00832916"/>
    <w:rsid w:val="008337CB"/>
    <w:rsid w:val="008403B9"/>
    <w:rsid w:val="00847081"/>
    <w:rsid w:val="00847839"/>
    <w:rsid w:val="00881585"/>
    <w:rsid w:val="00883F4B"/>
    <w:rsid w:val="00885D3E"/>
    <w:rsid w:val="0088653C"/>
    <w:rsid w:val="00886C74"/>
    <w:rsid w:val="00887317"/>
    <w:rsid w:val="00890C84"/>
    <w:rsid w:val="008918A9"/>
    <w:rsid w:val="00896875"/>
    <w:rsid w:val="008A149A"/>
    <w:rsid w:val="008B069E"/>
    <w:rsid w:val="008B0AF9"/>
    <w:rsid w:val="008B5F43"/>
    <w:rsid w:val="008B786B"/>
    <w:rsid w:val="008D01C2"/>
    <w:rsid w:val="008D0401"/>
    <w:rsid w:val="008E28EE"/>
    <w:rsid w:val="008E5BB3"/>
    <w:rsid w:val="009009B3"/>
    <w:rsid w:val="00904E91"/>
    <w:rsid w:val="00920EB7"/>
    <w:rsid w:val="00933EEF"/>
    <w:rsid w:val="00941396"/>
    <w:rsid w:val="00944099"/>
    <w:rsid w:val="00947D6E"/>
    <w:rsid w:val="00954BDF"/>
    <w:rsid w:val="00961726"/>
    <w:rsid w:val="00964E3B"/>
    <w:rsid w:val="00972050"/>
    <w:rsid w:val="0097233F"/>
    <w:rsid w:val="00972E9D"/>
    <w:rsid w:val="00980E4D"/>
    <w:rsid w:val="00980F55"/>
    <w:rsid w:val="00986468"/>
    <w:rsid w:val="009959D4"/>
    <w:rsid w:val="0099618F"/>
    <w:rsid w:val="009B1C7C"/>
    <w:rsid w:val="009B7457"/>
    <w:rsid w:val="009C0A59"/>
    <w:rsid w:val="009C1997"/>
    <w:rsid w:val="009C3FFB"/>
    <w:rsid w:val="009C7FA3"/>
    <w:rsid w:val="009D4C9C"/>
    <w:rsid w:val="009E12F0"/>
    <w:rsid w:val="009E1A30"/>
    <w:rsid w:val="009E68C2"/>
    <w:rsid w:val="009F7338"/>
    <w:rsid w:val="00A01A15"/>
    <w:rsid w:val="00A15635"/>
    <w:rsid w:val="00A210D3"/>
    <w:rsid w:val="00A27D4C"/>
    <w:rsid w:val="00A3043E"/>
    <w:rsid w:val="00A333B8"/>
    <w:rsid w:val="00A4052B"/>
    <w:rsid w:val="00A418D1"/>
    <w:rsid w:val="00A43A18"/>
    <w:rsid w:val="00A51197"/>
    <w:rsid w:val="00A513E2"/>
    <w:rsid w:val="00A53317"/>
    <w:rsid w:val="00A558AE"/>
    <w:rsid w:val="00A67E9E"/>
    <w:rsid w:val="00A70386"/>
    <w:rsid w:val="00A7120F"/>
    <w:rsid w:val="00A74D2A"/>
    <w:rsid w:val="00A803AD"/>
    <w:rsid w:val="00A84EF2"/>
    <w:rsid w:val="00A90E37"/>
    <w:rsid w:val="00A92911"/>
    <w:rsid w:val="00A95A52"/>
    <w:rsid w:val="00AA0748"/>
    <w:rsid w:val="00AA3A62"/>
    <w:rsid w:val="00AB14EE"/>
    <w:rsid w:val="00AB6F2B"/>
    <w:rsid w:val="00AC1F07"/>
    <w:rsid w:val="00AC4BF3"/>
    <w:rsid w:val="00AD56DC"/>
    <w:rsid w:val="00AD7FC4"/>
    <w:rsid w:val="00AE0354"/>
    <w:rsid w:val="00AE4B2E"/>
    <w:rsid w:val="00AF2D16"/>
    <w:rsid w:val="00B00CDA"/>
    <w:rsid w:val="00B25EC5"/>
    <w:rsid w:val="00B27E91"/>
    <w:rsid w:val="00B41343"/>
    <w:rsid w:val="00B4534A"/>
    <w:rsid w:val="00B47ABC"/>
    <w:rsid w:val="00B52465"/>
    <w:rsid w:val="00B56EA0"/>
    <w:rsid w:val="00B61AA7"/>
    <w:rsid w:val="00B65923"/>
    <w:rsid w:val="00B7099B"/>
    <w:rsid w:val="00B85DA3"/>
    <w:rsid w:val="00B9198F"/>
    <w:rsid w:val="00B9232D"/>
    <w:rsid w:val="00B94F51"/>
    <w:rsid w:val="00B971B1"/>
    <w:rsid w:val="00BA2D16"/>
    <w:rsid w:val="00BA3391"/>
    <w:rsid w:val="00BA3766"/>
    <w:rsid w:val="00BA385B"/>
    <w:rsid w:val="00BA4796"/>
    <w:rsid w:val="00BA6248"/>
    <w:rsid w:val="00BB3643"/>
    <w:rsid w:val="00BB4572"/>
    <w:rsid w:val="00BC07B9"/>
    <w:rsid w:val="00BC0F8F"/>
    <w:rsid w:val="00BC549B"/>
    <w:rsid w:val="00BD1D25"/>
    <w:rsid w:val="00BD25BF"/>
    <w:rsid w:val="00BD3215"/>
    <w:rsid w:val="00BD44C4"/>
    <w:rsid w:val="00BE741D"/>
    <w:rsid w:val="00BF1382"/>
    <w:rsid w:val="00BF3C97"/>
    <w:rsid w:val="00BF5041"/>
    <w:rsid w:val="00BF7228"/>
    <w:rsid w:val="00C02C5D"/>
    <w:rsid w:val="00C03D17"/>
    <w:rsid w:val="00C06A70"/>
    <w:rsid w:val="00C072E9"/>
    <w:rsid w:val="00C07A45"/>
    <w:rsid w:val="00C07D58"/>
    <w:rsid w:val="00C104EE"/>
    <w:rsid w:val="00C20013"/>
    <w:rsid w:val="00C257FA"/>
    <w:rsid w:val="00C30887"/>
    <w:rsid w:val="00C46B9A"/>
    <w:rsid w:val="00C521C2"/>
    <w:rsid w:val="00C52781"/>
    <w:rsid w:val="00C539E3"/>
    <w:rsid w:val="00C56F0E"/>
    <w:rsid w:val="00C668FB"/>
    <w:rsid w:val="00C70DEC"/>
    <w:rsid w:val="00C72C4D"/>
    <w:rsid w:val="00C72CCA"/>
    <w:rsid w:val="00C7672D"/>
    <w:rsid w:val="00C824A0"/>
    <w:rsid w:val="00C830AD"/>
    <w:rsid w:val="00C8415F"/>
    <w:rsid w:val="00C845E2"/>
    <w:rsid w:val="00C859E9"/>
    <w:rsid w:val="00C86CA0"/>
    <w:rsid w:val="00CA503B"/>
    <w:rsid w:val="00CB130A"/>
    <w:rsid w:val="00CB4F96"/>
    <w:rsid w:val="00CC3D98"/>
    <w:rsid w:val="00CC7AB8"/>
    <w:rsid w:val="00CC7E76"/>
    <w:rsid w:val="00CD1FEF"/>
    <w:rsid w:val="00CD3789"/>
    <w:rsid w:val="00CD6DE5"/>
    <w:rsid w:val="00CE072A"/>
    <w:rsid w:val="00CE5418"/>
    <w:rsid w:val="00CE6922"/>
    <w:rsid w:val="00CF381F"/>
    <w:rsid w:val="00CF5E7B"/>
    <w:rsid w:val="00CF7A73"/>
    <w:rsid w:val="00D042B0"/>
    <w:rsid w:val="00D04634"/>
    <w:rsid w:val="00D0468F"/>
    <w:rsid w:val="00D06F5A"/>
    <w:rsid w:val="00D13955"/>
    <w:rsid w:val="00D24E32"/>
    <w:rsid w:val="00D266D8"/>
    <w:rsid w:val="00D27386"/>
    <w:rsid w:val="00D337B6"/>
    <w:rsid w:val="00D33B95"/>
    <w:rsid w:val="00D42610"/>
    <w:rsid w:val="00D4782E"/>
    <w:rsid w:val="00D539D5"/>
    <w:rsid w:val="00D55BA8"/>
    <w:rsid w:val="00D60C1D"/>
    <w:rsid w:val="00D650D8"/>
    <w:rsid w:val="00D66300"/>
    <w:rsid w:val="00D749AD"/>
    <w:rsid w:val="00D75194"/>
    <w:rsid w:val="00D81017"/>
    <w:rsid w:val="00D81108"/>
    <w:rsid w:val="00D837FA"/>
    <w:rsid w:val="00D91AB2"/>
    <w:rsid w:val="00D95067"/>
    <w:rsid w:val="00D952C6"/>
    <w:rsid w:val="00D96ABC"/>
    <w:rsid w:val="00D96BCA"/>
    <w:rsid w:val="00DB1F05"/>
    <w:rsid w:val="00DB27C8"/>
    <w:rsid w:val="00DB590F"/>
    <w:rsid w:val="00DC0690"/>
    <w:rsid w:val="00DC0858"/>
    <w:rsid w:val="00DC3419"/>
    <w:rsid w:val="00DD0AE1"/>
    <w:rsid w:val="00DD498E"/>
    <w:rsid w:val="00DD6D89"/>
    <w:rsid w:val="00DE1393"/>
    <w:rsid w:val="00DE1C1C"/>
    <w:rsid w:val="00DE3249"/>
    <w:rsid w:val="00DE35FF"/>
    <w:rsid w:val="00DE3EC9"/>
    <w:rsid w:val="00DE4636"/>
    <w:rsid w:val="00DE58E2"/>
    <w:rsid w:val="00DF73DD"/>
    <w:rsid w:val="00E11CE2"/>
    <w:rsid w:val="00E120B6"/>
    <w:rsid w:val="00E122B2"/>
    <w:rsid w:val="00E12368"/>
    <w:rsid w:val="00E13DBB"/>
    <w:rsid w:val="00E16936"/>
    <w:rsid w:val="00E16EAD"/>
    <w:rsid w:val="00E24031"/>
    <w:rsid w:val="00E3057B"/>
    <w:rsid w:val="00E34ADF"/>
    <w:rsid w:val="00E35C0B"/>
    <w:rsid w:val="00E411F4"/>
    <w:rsid w:val="00E41A04"/>
    <w:rsid w:val="00E43487"/>
    <w:rsid w:val="00E450BA"/>
    <w:rsid w:val="00E46482"/>
    <w:rsid w:val="00E5199C"/>
    <w:rsid w:val="00E550DF"/>
    <w:rsid w:val="00E552D5"/>
    <w:rsid w:val="00E57CCF"/>
    <w:rsid w:val="00E63107"/>
    <w:rsid w:val="00E67CAB"/>
    <w:rsid w:val="00E82C46"/>
    <w:rsid w:val="00E87CAF"/>
    <w:rsid w:val="00E92994"/>
    <w:rsid w:val="00E95302"/>
    <w:rsid w:val="00E97860"/>
    <w:rsid w:val="00EA27F2"/>
    <w:rsid w:val="00EA34F1"/>
    <w:rsid w:val="00EA7944"/>
    <w:rsid w:val="00EC102F"/>
    <w:rsid w:val="00EC7F8C"/>
    <w:rsid w:val="00ED01EA"/>
    <w:rsid w:val="00ED2EF6"/>
    <w:rsid w:val="00EF0C0D"/>
    <w:rsid w:val="00EF1D33"/>
    <w:rsid w:val="00EF2926"/>
    <w:rsid w:val="00F003E8"/>
    <w:rsid w:val="00F04E60"/>
    <w:rsid w:val="00F05283"/>
    <w:rsid w:val="00F06511"/>
    <w:rsid w:val="00F1077F"/>
    <w:rsid w:val="00F14610"/>
    <w:rsid w:val="00F27CAE"/>
    <w:rsid w:val="00F27F5E"/>
    <w:rsid w:val="00F312B3"/>
    <w:rsid w:val="00F4388C"/>
    <w:rsid w:val="00F46DFB"/>
    <w:rsid w:val="00F5005A"/>
    <w:rsid w:val="00F52119"/>
    <w:rsid w:val="00F52898"/>
    <w:rsid w:val="00F70EF1"/>
    <w:rsid w:val="00F71926"/>
    <w:rsid w:val="00F80891"/>
    <w:rsid w:val="00F93CF9"/>
    <w:rsid w:val="00FA0CD6"/>
    <w:rsid w:val="00FA1E41"/>
    <w:rsid w:val="00FA3067"/>
    <w:rsid w:val="00FA4C48"/>
    <w:rsid w:val="00FB6A8B"/>
    <w:rsid w:val="00FC0D72"/>
    <w:rsid w:val="00FC0ED6"/>
    <w:rsid w:val="00FC31FF"/>
    <w:rsid w:val="00FC54D7"/>
    <w:rsid w:val="00FD2BEF"/>
    <w:rsid w:val="00FD4665"/>
    <w:rsid w:val="00FD7AA4"/>
    <w:rsid w:val="00FE3124"/>
    <w:rsid w:val="00FE3BB0"/>
    <w:rsid w:val="00FE3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33F"/>
  </w:style>
  <w:style w:type="paragraph" w:styleId="Footer">
    <w:name w:val="footer"/>
    <w:basedOn w:val="Normal"/>
    <w:link w:val="FooterChar"/>
    <w:uiPriority w:val="99"/>
    <w:unhideWhenUsed/>
    <w:rsid w:val="00972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33F"/>
  </w:style>
  <w:style w:type="paragraph" w:styleId="BalloonText">
    <w:name w:val="Balloon Text"/>
    <w:basedOn w:val="Normal"/>
    <w:link w:val="BalloonTextChar"/>
    <w:uiPriority w:val="99"/>
    <w:semiHidden/>
    <w:unhideWhenUsed/>
    <w:rsid w:val="0097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4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basedOn w:val="TableNormal"/>
    <w:uiPriority w:val="66"/>
    <w:rsid w:val="005E37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43A18"/>
    <w:pPr>
      <w:ind w:left="720"/>
      <w:contextualSpacing/>
    </w:pPr>
  </w:style>
  <w:style w:type="paragraph" w:styleId="NoSpacing">
    <w:name w:val="No Spacing"/>
    <w:uiPriority w:val="1"/>
    <w:qFormat/>
    <w:rsid w:val="00A43A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KRISTINA\Marketing%20Material\Letterhead\Vasco%20Letterhead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274F2-D665-4D59-BDDA-D39BDA15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Vasco Letterhead x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kristina</cp:lastModifiedBy>
  <cp:revision>2</cp:revision>
  <cp:lastPrinted>2016-04-25T19:04:00Z</cp:lastPrinted>
  <dcterms:created xsi:type="dcterms:W3CDTF">2016-05-02T21:17:00Z</dcterms:created>
  <dcterms:modified xsi:type="dcterms:W3CDTF">2016-05-02T21:17:00Z</dcterms:modified>
</cp:coreProperties>
</file>